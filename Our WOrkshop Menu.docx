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E1" w:rsidRPr="000C3E34" w:rsidRDefault="000C3E34">
      <w:pPr>
        <w:pStyle w:val="Title"/>
        <w:rPr>
          <w:sz w:val="40"/>
          <w:szCs w:val="40"/>
        </w:rPr>
      </w:pPr>
      <w:r w:rsidRPr="000C3E34">
        <w:rPr>
          <w:sz w:val="40"/>
          <w:szCs w:val="40"/>
        </w:rPr>
        <w:t>our WOrksh</w:t>
      </w:r>
      <w:r>
        <w:rPr>
          <w:sz w:val="40"/>
          <w:szCs w:val="40"/>
        </w:rPr>
        <w:t>o</w:t>
      </w:r>
      <w:r w:rsidRPr="000C3E34">
        <w:rPr>
          <w:sz w:val="40"/>
          <w:szCs w:val="40"/>
        </w:rPr>
        <w:t>p</w:t>
      </w:r>
      <w:r>
        <w:rPr>
          <w:sz w:val="40"/>
          <w:szCs w:val="40"/>
        </w:rPr>
        <w:t xml:space="preserve"> </w:t>
      </w:r>
      <w:sdt>
        <w:sdtPr>
          <w:rPr>
            <w:sz w:val="40"/>
            <w:szCs w:val="40"/>
          </w:rPr>
          <w:id w:val="-1066490822"/>
          <w:placeholder>
            <w:docPart w:val="CC776D7C958A1D42A08103A6E2DC7A71"/>
          </w:placeholder>
          <w:temporary/>
          <w:showingPlcHdr/>
          <w15:appearance w15:val="hidden"/>
        </w:sdtPr>
        <w:sdtEndPr/>
        <w:sdtContent>
          <w:r w:rsidR="00B651E1" w:rsidRPr="000C3E34">
            <w:rPr>
              <w:sz w:val="40"/>
              <w:szCs w:val="40"/>
            </w:rPr>
            <w:t>Menu</w:t>
          </w:r>
        </w:sdtContent>
      </w:sdt>
    </w:p>
    <w:p w:rsidR="00F609E1" w:rsidRPr="000C3E34" w:rsidRDefault="000C3E34" w:rsidP="000C3E34">
      <w:pPr>
        <w:pStyle w:val="Heading1"/>
        <w:numPr>
          <w:ilvl w:val="0"/>
          <w:numId w:val="11"/>
        </w:numPr>
        <w:rPr>
          <w:sz w:val="40"/>
          <w:szCs w:val="40"/>
        </w:rPr>
      </w:pPr>
      <w:r w:rsidRPr="000C3E34">
        <w:rPr>
          <w:sz w:val="40"/>
          <w:szCs w:val="40"/>
        </w:rPr>
        <w:t>Import all required packages</w:t>
      </w:r>
    </w:p>
    <w:p w:rsidR="00F609E1" w:rsidRPr="000C3E34" w:rsidRDefault="000C3E34" w:rsidP="000C3E34">
      <w:pPr>
        <w:pStyle w:val="Heading1"/>
        <w:numPr>
          <w:ilvl w:val="0"/>
          <w:numId w:val="11"/>
        </w:numPr>
        <w:rPr>
          <w:sz w:val="40"/>
          <w:szCs w:val="40"/>
        </w:rPr>
      </w:pPr>
      <w:r w:rsidRPr="000C3E34">
        <w:rPr>
          <w:sz w:val="40"/>
          <w:szCs w:val="40"/>
        </w:rPr>
        <w:t>Download image dataset</w:t>
      </w:r>
    </w:p>
    <w:p w:rsidR="000C3E34" w:rsidRPr="000C3E34" w:rsidRDefault="000C3E34" w:rsidP="000C3E34">
      <w:pPr>
        <w:pStyle w:val="Heading1"/>
        <w:numPr>
          <w:ilvl w:val="0"/>
          <w:numId w:val="11"/>
        </w:numPr>
        <w:rPr>
          <w:sz w:val="40"/>
          <w:szCs w:val="40"/>
        </w:rPr>
      </w:pPr>
      <w:r w:rsidRPr="000C3E34">
        <w:rPr>
          <w:sz w:val="40"/>
          <w:szCs w:val="40"/>
        </w:rPr>
        <w:t>Split dataset into Training set and Validation set</w:t>
      </w:r>
      <w:r>
        <w:rPr>
          <w:sz w:val="40"/>
          <w:szCs w:val="40"/>
        </w:rPr>
        <w:t xml:space="preserve"> for auto generating labels</w:t>
      </w:r>
    </w:p>
    <w:p w:rsidR="000C3E34" w:rsidRDefault="000C3E34" w:rsidP="000C3E34">
      <w:pPr>
        <w:pStyle w:val="Heading1"/>
        <w:numPr>
          <w:ilvl w:val="0"/>
          <w:numId w:val="11"/>
        </w:numPr>
        <w:rPr>
          <w:sz w:val="40"/>
          <w:szCs w:val="40"/>
        </w:rPr>
      </w:pPr>
      <w:r w:rsidRPr="000C3E34">
        <w:rPr>
          <w:sz w:val="40"/>
          <w:szCs w:val="40"/>
        </w:rPr>
        <w:t>Build machine learning sequential model</w:t>
      </w:r>
      <w:r>
        <w:rPr>
          <w:sz w:val="40"/>
          <w:szCs w:val="40"/>
        </w:rPr>
        <w:t xml:space="preserve"> </w:t>
      </w:r>
    </w:p>
    <w:p w:rsidR="000C3E34" w:rsidRPr="000C3E34" w:rsidRDefault="000C3E34" w:rsidP="000C3E34">
      <w:pPr>
        <w:pStyle w:val="Heading1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Preparing the food (datasets) for model</w:t>
      </w:r>
      <w:r w:rsidRPr="000C3E34">
        <w:rPr>
          <w:sz w:val="40"/>
          <w:szCs w:val="40"/>
        </w:rPr>
        <w:t xml:space="preserve"> </w:t>
      </w:r>
    </w:p>
    <w:p w:rsidR="000C3E34" w:rsidRPr="000C3E34" w:rsidRDefault="000C3E34" w:rsidP="000C3E34">
      <w:pPr>
        <w:pStyle w:val="Heading1"/>
        <w:numPr>
          <w:ilvl w:val="0"/>
          <w:numId w:val="11"/>
        </w:numPr>
        <w:rPr>
          <w:sz w:val="40"/>
          <w:szCs w:val="40"/>
        </w:rPr>
      </w:pPr>
      <w:r w:rsidRPr="000C3E34">
        <w:rPr>
          <w:sz w:val="40"/>
          <w:szCs w:val="40"/>
        </w:rPr>
        <w:t>Feed model with t</w:t>
      </w:r>
      <w:r>
        <w:rPr>
          <w:sz w:val="40"/>
          <w:szCs w:val="40"/>
        </w:rPr>
        <w:t>he food</w:t>
      </w:r>
      <w:r w:rsidRPr="000C3E34">
        <w:rPr>
          <w:sz w:val="40"/>
          <w:szCs w:val="40"/>
        </w:rPr>
        <w:t xml:space="preserve"> for training </w:t>
      </w:r>
    </w:p>
    <w:p w:rsidR="000C3E34" w:rsidRPr="000C3E34" w:rsidRDefault="000C3E34" w:rsidP="000C3E34">
      <w:pPr>
        <w:pStyle w:val="Heading1"/>
        <w:numPr>
          <w:ilvl w:val="0"/>
          <w:numId w:val="11"/>
        </w:numPr>
        <w:rPr>
          <w:sz w:val="40"/>
          <w:szCs w:val="40"/>
        </w:rPr>
      </w:pPr>
      <w:r w:rsidRPr="000C3E34">
        <w:rPr>
          <w:sz w:val="40"/>
          <w:szCs w:val="40"/>
        </w:rPr>
        <w:t xml:space="preserve">Analyze the model  </w:t>
      </w:r>
    </w:p>
    <w:p w:rsidR="00F609E1" w:rsidRDefault="000C3E34" w:rsidP="000C3E34">
      <w:pPr>
        <w:pStyle w:val="Heading1"/>
        <w:numPr>
          <w:ilvl w:val="0"/>
          <w:numId w:val="11"/>
        </w:numPr>
        <w:rPr>
          <w:sz w:val="40"/>
          <w:szCs w:val="40"/>
        </w:rPr>
      </w:pPr>
      <w:r w:rsidRPr="000C3E34">
        <w:rPr>
          <w:sz w:val="40"/>
          <w:szCs w:val="40"/>
        </w:rPr>
        <w:t>Taste the cooked well model</w:t>
      </w:r>
    </w:p>
    <w:p w:rsidR="0084664C" w:rsidRDefault="0084664C" w:rsidP="0084664C"/>
    <w:p w:rsidR="0084664C" w:rsidRDefault="0084664C" w:rsidP="0084664C"/>
    <w:p w:rsidR="0084664C" w:rsidRPr="009C6272" w:rsidRDefault="009C6272" w:rsidP="0084664C">
      <w:pPr>
        <w:rPr>
          <w:i w:val="0"/>
          <w:iCs/>
          <w:sz w:val="40"/>
          <w:szCs w:val="40"/>
        </w:rPr>
      </w:pPr>
      <w:bookmarkStart w:id="0" w:name="_GoBack"/>
      <w:bookmarkEnd w:id="0"/>
      <w:r w:rsidRPr="009C6272">
        <w:rPr>
          <w:i w:val="0"/>
          <w:iCs/>
          <w:sz w:val="40"/>
          <w:szCs w:val="40"/>
        </w:rPr>
        <w:lastRenderedPageBreak/>
        <w:t>Chief’s Recipe</w:t>
      </w:r>
    </w:p>
    <w:p w:rsidR="000C3E34" w:rsidRDefault="000C3E34" w:rsidP="000C3E34"/>
    <w:p w:rsidR="000C3E34" w:rsidRPr="000C3E34" w:rsidRDefault="000C3E34" w:rsidP="000C3E34"/>
    <w:p w:rsidR="0084664C" w:rsidRPr="0084664C" w:rsidRDefault="0084664C" w:rsidP="0084664C">
      <w:pPr>
        <w:spacing w:after="0" w:line="240" w:lineRule="auto"/>
        <w:rPr>
          <w:rFonts w:ascii="Times New Roman" w:eastAsia="Times New Roman" w:hAnsi="Times New Roman" w:cs="Times New Roman"/>
          <w:b w:val="0"/>
          <w:i w:val="0"/>
          <w:color w:val="auto"/>
          <w:lang w:eastAsia="en-US"/>
        </w:rPr>
      </w:pPr>
      <w:r w:rsidRPr="0084664C">
        <w:rPr>
          <w:rFonts w:ascii="Times New Roman" w:eastAsia="Times New Roman" w:hAnsi="Times New Roman" w:cs="Times New Roman"/>
          <w:b w:val="0"/>
          <w:i w:val="0"/>
          <w:color w:val="auto"/>
          <w:lang w:eastAsia="en-US"/>
        </w:rPr>
        <w:fldChar w:fldCharType="begin"/>
      </w:r>
      <w:r w:rsidRPr="0084664C">
        <w:rPr>
          <w:rFonts w:ascii="Times New Roman" w:eastAsia="Times New Roman" w:hAnsi="Times New Roman" w:cs="Times New Roman"/>
          <w:b w:val="0"/>
          <w:i w:val="0"/>
          <w:color w:val="auto"/>
          <w:lang w:eastAsia="en-US"/>
        </w:rPr>
        <w:instrText xml:space="preserve"> INCLUDEPICTURE "https://cdn-images-1.medium.com/max/1600/1*TwMfGALfE0naUC8pLOK4Vg.jpeg" \* MERGEFORMATINET </w:instrText>
      </w:r>
      <w:r w:rsidRPr="0084664C">
        <w:rPr>
          <w:rFonts w:ascii="Times New Roman" w:eastAsia="Times New Roman" w:hAnsi="Times New Roman" w:cs="Times New Roman"/>
          <w:b w:val="0"/>
          <w:i w:val="0"/>
          <w:color w:val="auto"/>
          <w:lang w:eastAsia="en-US"/>
        </w:rPr>
        <w:fldChar w:fldCharType="separate"/>
      </w:r>
      <w:r w:rsidRPr="0084664C">
        <w:rPr>
          <w:rFonts w:ascii="Times New Roman" w:eastAsia="Times New Roman" w:hAnsi="Times New Roman" w:cs="Times New Roman"/>
          <w:b w:val="0"/>
          <w:i w:val="0"/>
          <w:noProof/>
          <w:color w:val="auto"/>
          <w:lang w:eastAsia="en-US"/>
        </w:rPr>
        <w:drawing>
          <wp:inline distT="0" distB="0" distL="0" distR="0" wp14:anchorId="198B40B5" wp14:editId="0E3E2896">
            <wp:extent cx="3657600" cy="2601595"/>
            <wp:effectExtent l="0" t="0" r="0" b="1905"/>
            <wp:docPr id="2" name="Picture 2" descr="https://cdn-images-1.medium.com/max/1600/1*TwMfGALfE0naUC8pLOK4V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TwMfGALfE0naUC8pLOK4Vg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4C">
        <w:rPr>
          <w:rFonts w:ascii="Times New Roman" w:eastAsia="Times New Roman" w:hAnsi="Times New Roman" w:cs="Times New Roman"/>
          <w:b w:val="0"/>
          <w:i w:val="0"/>
          <w:color w:val="auto"/>
          <w:lang w:eastAsia="en-US"/>
        </w:rPr>
        <w:fldChar w:fldCharType="end"/>
      </w:r>
    </w:p>
    <w:p w:rsidR="00F609E1" w:rsidRDefault="00F609E1"/>
    <w:p w:rsidR="0084664C" w:rsidRPr="0084664C" w:rsidRDefault="0084664C" w:rsidP="0084664C">
      <w:pPr>
        <w:spacing w:after="0" w:line="240" w:lineRule="auto"/>
        <w:rPr>
          <w:rFonts w:ascii="Times New Roman" w:eastAsia="Times New Roman" w:hAnsi="Times New Roman" w:cs="Times New Roman"/>
          <w:b w:val="0"/>
          <w:i w:val="0"/>
          <w:color w:val="auto"/>
          <w:lang w:eastAsia="en-US"/>
        </w:rPr>
      </w:pPr>
      <w:r w:rsidRPr="0084664C">
        <w:rPr>
          <w:rFonts w:ascii="Times New Roman" w:eastAsia="Times New Roman" w:hAnsi="Times New Roman" w:cs="Times New Roman"/>
          <w:b w:val="0"/>
          <w:i w:val="0"/>
          <w:color w:val="auto"/>
          <w:lang w:eastAsia="en-US"/>
        </w:rPr>
        <w:fldChar w:fldCharType="begin"/>
      </w:r>
      <w:r w:rsidRPr="0084664C">
        <w:rPr>
          <w:rFonts w:ascii="Times New Roman" w:eastAsia="Times New Roman" w:hAnsi="Times New Roman" w:cs="Times New Roman"/>
          <w:b w:val="0"/>
          <w:i w:val="0"/>
          <w:color w:val="auto"/>
          <w:lang w:eastAsia="en-US"/>
        </w:rPr>
        <w:instrText xml:space="preserve"> INCLUDEPICTURE "https://cdn-images-1.medium.com/max/1600/1*cscVFhnr2uz4puDArSOt6Q.png" \* MERGEFORMATINET </w:instrText>
      </w:r>
      <w:r w:rsidRPr="0084664C">
        <w:rPr>
          <w:rFonts w:ascii="Times New Roman" w:eastAsia="Times New Roman" w:hAnsi="Times New Roman" w:cs="Times New Roman"/>
          <w:b w:val="0"/>
          <w:i w:val="0"/>
          <w:color w:val="auto"/>
          <w:lang w:eastAsia="en-US"/>
        </w:rPr>
        <w:fldChar w:fldCharType="separate"/>
      </w:r>
      <w:r w:rsidRPr="0084664C">
        <w:rPr>
          <w:rFonts w:ascii="Times New Roman" w:eastAsia="Times New Roman" w:hAnsi="Times New Roman" w:cs="Times New Roman"/>
          <w:b w:val="0"/>
          <w:i w:val="0"/>
          <w:noProof/>
          <w:color w:val="auto"/>
          <w:lang w:eastAsia="en-US"/>
        </w:rPr>
        <w:drawing>
          <wp:inline distT="0" distB="0" distL="0" distR="0" wp14:anchorId="77035713" wp14:editId="56307AB3">
            <wp:extent cx="3657600" cy="2580640"/>
            <wp:effectExtent l="0" t="0" r="0" b="0"/>
            <wp:docPr id="6" name="Picture 6" descr="https://cdn-images-1.medium.com/max/1600/1*cscVFhnr2uz4puDArSOt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cscVFhnr2uz4puDArSOt6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664C">
        <w:rPr>
          <w:rFonts w:ascii="Times New Roman" w:eastAsia="Times New Roman" w:hAnsi="Times New Roman" w:cs="Times New Roman"/>
          <w:b w:val="0"/>
          <w:i w:val="0"/>
          <w:color w:val="auto"/>
          <w:lang w:eastAsia="en-US"/>
        </w:rPr>
        <w:fldChar w:fldCharType="end"/>
      </w:r>
    </w:p>
    <w:p w:rsidR="0084664C" w:rsidRDefault="0084664C"/>
    <w:sectPr w:rsidR="0084664C">
      <w:headerReference w:type="default" r:id="rId9"/>
      <w:footerReference w:type="default" r:id="rId10"/>
      <w:headerReference w:type="first" r:id="rId11"/>
      <w:pgSz w:w="12240" w:h="15840"/>
      <w:pgMar w:top="1584" w:right="1800" w:bottom="2160" w:left="4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1E1" w:rsidRDefault="00B651E1">
      <w:pPr>
        <w:spacing w:after="0" w:line="240" w:lineRule="auto"/>
      </w:pPr>
      <w:r>
        <w:separator/>
      </w:r>
    </w:p>
  </w:endnote>
  <w:endnote w:type="continuationSeparator" w:id="0">
    <w:p w:rsidR="00B651E1" w:rsidRDefault="00B6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9E1" w:rsidRDefault="00B651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1E1" w:rsidRDefault="00B651E1">
      <w:pPr>
        <w:spacing w:after="0" w:line="240" w:lineRule="auto"/>
      </w:pPr>
      <w:r>
        <w:separator/>
      </w:r>
    </w:p>
  </w:footnote>
  <w:footnote w:type="continuationSeparator" w:id="0">
    <w:p w:rsidR="00B651E1" w:rsidRDefault="00B65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9E1" w:rsidRDefault="00B651E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1" name="Group 1" title="Background 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B69FC1" id="Group 1" o:spid="_x0000_s1026" alt="Title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9E1" w:rsidRDefault="00B651E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3" name="Group 3" title="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B270E3" id="Group 3" o:spid="_x0000_s1026" alt="Title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C22CE"/>
    <w:multiLevelType w:val="hybridMultilevel"/>
    <w:tmpl w:val="2084BCB2"/>
    <w:lvl w:ilvl="0" w:tplc="549AF33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34"/>
    <w:rsid w:val="000C3E34"/>
    <w:rsid w:val="0084664C"/>
    <w:rsid w:val="009C6272"/>
    <w:rsid w:val="00B651E1"/>
    <w:rsid w:val="00F6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F32AF"/>
  <w15:chartTrackingRefBased/>
  <w15:docId w15:val="{BB00445D-910B-7E40-B976-40533E62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i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3C9E9D" w:themeColor="accen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978D8A" w:themeColor="text2" w:themeTint="80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le">
    <w:name w:val="Title"/>
    <w:basedOn w:val="Normal"/>
    <w:link w:val="TitleChar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color w:val="3C9E9D" w:themeColor="accent1"/>
      <w:sz w:val="20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322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322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00" w:after="200"/>
    </w:pPr>
    <w:rPr>
      <w:iCs/>
      <w:color w:val="3C9E9D" w:themeColor="accent1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3C9E9D" w:themeColor="accent1"/>
      <w:sz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200"/>
    </w:pPr>
    <w:rPr>
      <w:i w:val="0"/>
      <w:iCs/>
      <w:color w:val="3C9E9D" w:themeColor="accent1"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b/>
      <w:iCs/>
      <w:color w:val="3C9E9D" w:themeColor="accent1"/>
      <w:sz w:val="3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978D8A" w:themeColor="text2" w:themeTint="80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322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3C9E9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6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64C"/>
    <w:rPr>
      <w:rFonts w:ascii="Times New Roman" w:hAnsi="Times New Roman" w:cs="Times New Roman"/>
      <w:b/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zou/Library/Containers/com.microsoft.Word/Data/Library/Application%20Support/Microsoft/Office/16.0/DTS/en-US%7b4C471159-84BA-D048-BFCA-C79A527433AC%7d/%7b8D01F65E-1D2D-5944-B2F7-D3259FE29901%7dtf100020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776D7C958A1D42A08103A6E2DC7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968-320B-2D42-8249-08F037CB5F50}"/>
      </w:docPartPr>
      <w:docPartBody>
        <w:p w:rsidR="00000000" w:rsidRDefault="009715DB">
          <w:pPr>
            <w:pStyle w:val="CC776D7C958A1D42A08103A6E2DC7A71"/>
          </w:pPr>
          <w:r>
            <w:t>Menu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DB"/>
    <w:rsid w:val="009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76D7C958A1D42A08103A6E2DC7A71">
    <w:name w:val="CC776D7C958A1D42A08103A6E2DC7A71"/>
  </w:style>
  <w:style w:type="paragraph" w:customStyle="1" w:styleId="7166005F1645884DBABEF8F0398B3FAC">
    <w:name w:val="7166005F1645884DBABEF8F0398B3FAC"/>
  </w:style>
  <w:style w:type="paragraph" w:customStyle="1" w:styleId="6A241ED2DDC3754CB5FA34AF7305AA57">
    <w:name w:val="6A241ED2DDC3754CB5FA34AF7305AA57"/>
  </w:style>
  <w:style w:type="paragraph" w:customStyle="1" w:styleId="68A2AD5D3CDF834CBC31F900550B6241">
    <w:name w:val="68A2AD5D3CDF834CBC31F900550B6241"/>
  </w:style>
  <w:style w:type="paragraph" w:customStyle="1" w:styleId="90501638FF455A4FAC089FAD24B9C78A">
    <w:name w:val="90501638FF455A4FAC089FAD24B9C78A"/>
  </w:style>
  <w:style w:type="paragraph" w:customStyle="1" w:styleId="0539F8E451AE5D468DDAB1498BCED921">
    <w:name w:val="0539F8E451AE5D468DDAB1498BCED921"/>
  </w:style>
  <w:style w:type="paragraph" w:customStyle="1" w:styleId="67805DA02C2C4441B73D769FFEB62E81">
    <w:name w:val="67805DA02C2C4441B73D769FFEB62E81"/>
  </w:style>
  <w:style w:type="paragraph" w:customStyle="1" w:styleId="26E566E74EAEF546B4F895A8E76FB4AF">
    <w:name w:val="26E566E74EAEF546B4F895A8E76FB4AF"/>
  </w:style>
  <w:style w:type="paragraph" w:customStyle="1" w:styleId="EC353ECDF94EFF47A2C505F9CEC68746">
    <w:name w:val="EC353ECDF94EFF47A2C505F9CEC68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nu">
      <a:dk1>
        <a:sysClr val="windowText" lastClr="000000"/>
      </a:dk1>
      <a:lt1>
        <a:sysClr val="window" lastClr="FFFFFF"/>
      </a:lt1>
      <a:dk2>
        <a:srgbClr val="262322"/>
      </a:dk2>
      <a:lt2>
        <a:srgbClr val="F9F8F6"/>
      </a:lt2>
      <a:accent1>
        <a:srgbClr val="3C9E9D"/>
      </a:accent1>
      <a:accent2>
        <a:srgbClr val="E8BC44"/>
      </a:accent2>
      <a:accent3>
        <a:srgbClr val="8B7F61"/>
      </a:accent3>
      <a:accent4>
        <a:srgbClr val="F2796F"/>
      </a:accent4>
      <a:accent5>
        <a:srgbClr val="ABCA66"/>
      </a:accent5>
      <a:accent6>
        <a:srgbClr val="9475A0"/>
      </a:accent6>
      <a:hlink>
        <a:srgbClr val="3C9E9D"/>
      </a:hlink>
      <a:folHlink>
        <a:srgbClr val="9475A0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Menu.dotx</Template>
  <TotalTime>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Weihong Jin</dc:creator>
  <cp:keywords/>
  <dc:description/>
  <cp:lastModifiedBy>Weihong Jin</cp:lastModifiedBy>
  <cp:revision>3</cp:revision>
  <cp:lastPrinted>2019-06-18T21:54:00Z</cp:lastPrinted>
  <dcterms:created xsi:type="dcterms:W3CDTF">2019-06-18T21:54:00Z</dcterms:created>
  <dcterms:modified xsi:type="dcterms:W3CDTF">2019-06-18T21:55:00Z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TF10002047</vt:lpwstr>
  </property>
</Properties>
</file>